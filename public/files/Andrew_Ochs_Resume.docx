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1398" w14:textId="167CD619" w:rsidR="00703898" w:rsidRDefault="005A64EF">
      <w:pPr>
        <w:pStyle w:val="Name"/>
      </w:pPr>
      <w:r>
        <w:t>Andrew ochs</w:t>
      </w:r>
    </w:p>
    <w:p w14:paraId="4E2E3281" w14:textId="7BDF8CE0" w:rsidR="00151278" w:rsidRPr="00151278" w:rsidRDefault="00151278">
      <w:pPr>
        <w:pStyle w:val="Name"/>
        <w:rPr>
          <w:sz w:val="22"/>
          <w:szCs w:val="16"/>
        </w:rPr>
      </w:pPr>
      <w:r w:rsidRPr="00151278">
        <w:rPr>
          <w:b w:val="0"/>
          <w:bCs/>
          <w:sz w:val="22"/>
          <w:szCs w:val="16"/>
        </w:rPr>
        <w:t>Philadelphia, PA</w:t>
      </w:r>
    </w:p>
    <w:p w14:paraId="50F06C35" w14:textId="743CDDA2" w:rsidR="00EB543B" w:rsidRDefault="005A64EF">
      <w:pPr>
        <w:pStyle w:val="ContactInfo"/>
      </w:pPr>
      <w:r>
        <w:t>570-640-2237</w:t>
      </w:r>
      <w:r w:rsidR="00EB543B">
        <w:t xml:space="preserve"> |</w:t>
      </w:r>
      <w:r>
        <w:t xml:space="preserve"> </w:t>
      </w:r>
      <w:hyperlink r:id="rId7" w:history="1">
        <w:r w:rsidRPr="008F43A1">
          <w:rPr>
            <w:rStyle w:val="Hyperlink"/>
          </w:rPr>
          <w:t>aochs1021@gmail.com</w:t>
        </w:r>
      </w:hyperlink>
    </w:p>
    <w:p w14:paraId="5D76C573" w14:textId="29342807" w:rsidR="005A64EF" w:rsidRDefault="0062267D">
      <w:pPr>
        <w:pStyle w:val="ContactInfo"/>
      </w:pPr>
      <w:hyperlink r:id="rId8" w:history="1">
        <w:r w:rsidR="005A64EF" w:rsidRPr="005A64EF">
          <w:rPr>
            <w:rStyle w:val="Hyperlink"/>
          </w:rPr>
          <w:t>github.com/</w:t>
        </w:r>
        <w:proofErr w:type="spellStart"/>
        <w:r w:rsidR="005A64EF" w:rsidRPr="005A64EF">
          <w:rPr>
            <w:rStyle w:val="Hyperlink"/>
          </w:rPr>
          <w:t>AndrewOchs</w:t>
        </w:r>
        <w:proofErr w:type="spellEnd"/>
      </w:hyperlink>
    </w:p>
    <w:p w14:paraId="432FA4BF" w14:textId="17076D1A" w:rsidR="00703898" w:rsidRPr="00EB543B" w:rsidRDefault="005A64EF">
      <w:pPr>
        <w:pStyle w:val="Heading1"/>
        <w:rPr>
          <w:sz w:val="28"/>
          <w:szCs w:val="28"/>
        </w:rPr>
      </w:pPr>
      <w:r w:rsidRPr="00EB543B">
        <w:rPr>
          <w:sz w:val="28"/>
          <w:szCs w:val="28"/>
        </w:rPr>
        <w:t>Technical Skills</w:t>
      </w:r>
    </w:p>
    <w:p w14:paraId="15CFF95F" w14:textId="18C6D2F6" w:rsidR="00703898" w:rsidRPr="00151278" w:rsidRDefault="005A64EF">
      <w:pPr>
        <w:spacing w:after="180"/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Languages</w:t>
      </w:r>
      <w:r w:rsidRPr="00151278">
        <w:rPr>
          <w:sz w:val="21"/>
          <w:szCs w:val="21"/>
        </w:rPr>
        <w:t>: Python, Java, JavaScript, C, C++, SQL, HTML, CSS</w:t>
      </w:r>
    </w:p>
    <w:p w14:paraId="73991D55" w14:textId="73771B96" w:rsidR="005A64EF" w:rsidRPr="00151278" w:rsidRDefault="005A64EF">
      <w:pPr>
        <w:spacing w:after="180"/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Frameworks/Tools</w:t>
      </w:r>
      <w:r w:rsidRPr="00151278">
        <w:rPr>
          <w:sz w:val="21"/>
          <w:szCs w:val="21"/>
        </w:rPr>
        <w:t xml:space="preserve">: React, Git, </w:t>
      </w:r>
      <w:r w:rsidR="008E7AFB">
        <w:rPr>
          <w:sz w:val="21"/>
          <w:szCs w:val="21"/>
        </w:rPr>
        <w:t xml:space="preserve">AWS, </w:t>
      </w:r>
      <w:r w:rsidRPr="00151278">
        <w:rPr>
          <w:sz w:val="21"/>
          <w:szCs w:val="21"/>
        </w:rPr>
        <w:t>Linux Command Line</w:t>
      </w:r>
    </w:p>
    <w:p w14:paraId="5C3AB7C9" w14:textId="72B20396" w:rsidR="00A71E34" w:rsidRPr="00151278" w:rsidRDefault="005A64EF">
      <w:pPr>
        <w:spacing w:after="180"/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Data Tools</w:t>
      </w:r>
      <w:r w:rsidRPr="00151278">
        <w:rPr>
          <w:sz w:val="21"/>
          <w:szCs w:val="21"/>
        </w:rPr>
        <w:t>: MySQL, Excel</w:t>
      </w:r>
      <w:r w:rsidR="008E7AFB">
        <w:rPr>
          <w:sz w:val="21"/>
          <w:szCs w:val="21"/>
        </w:rPr>
        <w:t xml:space="preserve">, </w:t>
      </w:r>
      <w:proofErr w:type="spellStart"/>
      <w:r w:rsidR="008E7AFB">
        <w:rPr>
          <w:sz w:val="21"/>
          <w:szCs w:val="21"/>
        </w:rPr>
        <w:t>PyTest</w:t>
      </w:r>
      <w:proofErr w:type="spellEnd"/>
    </w:p>
    <w:p w14:paraId="2FF4A126" w14:textId="77777777" w:rsidR="00EB543B" w:rsidRDefault="0062267D" w:rsidP="00EB543B">
      <w:pPr>
        <w:pStyle w:val="Heading1"/>
        <w:rPr>
          <w:sz w:val="24"/>
          <w:szCs w:val="21"/>
        </w:rPr>
      </w:pPr>
      <w:sdt>
        <w:sdtPr>
          <w:rPr>
            <w:sz w:val="24"/>
            <w:szCs w:val="21"/>
          </w:rPr>
          <w:id w:val="-1150367223"/>
          <w:placeholder>
            <w:docPart w:val="9C2A25720389FE438A89A1A6975532AF"/>
          </w:placeholder>
          <w:temporary/>
          <w:showingPlcHdr/>
          <w15:appearance w15:val="hidden"/>
        </w:sdtPr>
        <w:sdtEndPr/>
        <w:sdtContent>
          <w:r w:rsidR="00A271FB" w:rsidRPr="00EB543B">
            <w:rPr>
              <w:sz w:val="28"/>
              <w:szCs w:val="28"/>
            </w:rPr>
            <w:t>Education</w:t>
          </w:r>
        </w:sdtContent>
      </w:sdt>
    </w:p>
    <w:p w14:paraId="0ECA5DC7" w14:textId="0EA47258" w:rsidR="00EB543B" w:rsidRPr="00B20BF5" w:rsidRDefault="00EB543B" w:rsidP="00EB543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Temple University – Philadelphia, PA</w:t>
      </w:r>
    </w:p>
    <w:p w14:paraId="15977CD3" w14:textId="234D8401" w:rsidR="00A937DD" w:rsidRPr="00151278" w:rsidRDefault="00A937DD" w:rsidP="00A937DD">
      <w:pPr>
        <w:rPr>
          <w:b/>
          <w:bCs/>
          <w:sz w:val="21"/>
          <w:szCs w:val="21"/>
        </w:rPr>
      </w:pPr>
      <w:r w:rsidRPr="00151278">
        <w:rPr>
          <w:b/>
          <w:bCs/>
          <w:sz w:val="21"/>
          <w:szCs w:val="21"/>
        </w:rPr>
        <w:t>Bachelor of Science in Computer Science</w:t>
      </w:r>
    </w:p>
    <w:p w14:paraId="0261C801" w14:textId="43032473" w:rsidR="00703898" w:rsidRPr="00151278" w:rsidRDefault="00A937DD">
      <w:pPr>
        <w:rPr>
          <w:sz w:val="21"/>
          <w:szCs w:val="21"/>
        </w:rPr>
      </w:pPr>
      <w:r w:rsidRPr="00151278">
        <w:rPr>
          <w:sz w:val="21"/>
          <w:szCs w:val="21"/>
        </w:rPr>
        <w:t>Expected Graduation: Fall 2025</w:t>
      </w:r>
    </w:p>
    <w:p w14:paraId="6A9A2784" w14:textId="7C49C547" w:rsidR="00A937DD" w:rsidRPr="00151278" w:rsidRDefault="00A937DD">
      <w:pPr>
        <w:rPr>
          <w:sz w:val="21"/>
          <w:szCs w:val="21"/>
        </w:rPr>
      </w:pPr>
      <w:r w:rsidRPr="00151278">
        <w:rPr>
          <w:sz w:val="21"/>
          <w:szCs w:val="21"/>
        </w:rPr>
        <w:t>GPA: 3.5</w:t>
      </w:r>
    </w:p>
    <w:p w14:paraId="3522281C" w14:textId="77777777" w:rsidR="00CC6D61" w:rsidRPr="00151278" w:rsidRDefault="00CC6D61">
      <w:pPr>
        <w:rPr>
          <w:sz w:val="21"/>
          <w:szCs w:val="21"/>
        </w:rPr>
      </w:pPr>
    </w:p>
    <w:p w14:paraId="62E513D6" w14:textId="7A6982A0" w:rsidR="00A937DD" w:rsidRPr="00EB543B" w:rsidRDefault="00A937DD">
      <w:pPr>
        <w:rPr>
          <w:b/>
          <w:bCs/>
          <w:sz w:val="28"/>
          <w:szCs w:val="28"/>
        </w:rPr>
      </w:pPr>
      <w:r w:rsidRPr="00EB543B">
        <w:rPr>
          <w:b/>
          <w:bCs/>
          <w:sz w:val="28"/>
          <w:szCs w:val="28"/>
        </w:rPr>
        <w:t>Relevant Coursework</w:t>
      </w:r>
    </w:p>
    <w:p w14:paraId="4D9B3B45" w14:textId="6EDDED0A" w:rsidR="00151278" w:rsidRPr="00151278" w:rsidRDefault="00CC6D61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 w:rsidRPr="00151278">
        <w:rPr>
          <w:sz w:val="21"/>
          <w:szCs w:val="21"/>
        </w:rPr>
        <w:t>Data Structures</w:t>
      </w:r>
      <w:r w:rsidR="00151278">
        <w:rPr>
          <w:sz w:val="21"/>
          <w:szCs w:val="21"/>
        </w:rPr>
        <w:t xml:space="preserve"> &amp; Algorithms - </w:t>
      </w:r>
      <w:r w:rsidR="00151278" w:rsidRPr="00151278">
        <w:rPr>
          <w:i/>
          <w:iCs/>
          <w:sz w:val="21"/>
          <w:szCs w:val="21"/>
        </w:rPr>
        <w:t>2023</w:t>
      </w:r>
    </w:p>
    <w:p w14:paraId="2EC1DF77" w14:textId="18CF1D2F" w:rsidR="00151278" w:rsidRPr="00151278" w:rsidRDefault="00151278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Computational Statistics - </w:t>
      </w:r>
      <w:r w:rsidRPr="00151278">
        <w:rPr>
          <w:i/>
          <w:iCs/>
          <w:sz w:val="21"/>
          <w:szCs w:val="21"/>
        </w:rPr>
        <w:t>2024</w:t>
      </w:r>
    </w:p>
    <w:p w14:paraId="753755E7" w14:textId="4A80BE26" w:rsidR="00151278" w:rsidRPr="00151278" w:rsidRDefault="00CC6D61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 w:rsidRPr="00151278">
        <w:rPr>
          <w:sz w:val="21"/>
          <w:szCs w:val="21"/>
        </w:rPr>
        <w:t>Operating Systems</w:t>
      </w:r>
      <w:r w:rsidR="00151278">
        <w:rPr>
          <w:sz w:val="21"/>
          <w:szCs w:val="21"/>
        </w:rPr>
        <w:t xml:space="preserve"> - </w:t>
      </w:r>
      <w:r w:rsidR="00151278" w:rsidRPr="00151278">
        <w:rPr>
          <w:i/>
          <w:iCs/>
          <w:sz w:val="21"/>
          <w:szCs w:val="21"/>
        </w:rPr>
        <w:t>2024</w:t>
      </w:r>
    </w:p>
    <w:p w14:paraId="3CC526C4" w14:textId="48C508B8" w:rsidR="00CC6D61" w:rsidRPr="00151278" w:rsidRDefault="00CC6D61" w:rsidP="008E7AFB">
      <w:pPr>
        <w:pStyle w:val="ListParagraph"/>
        <w:numPr>
          <w:ilvl w:val="0"/>
          <w:numId w:val="21"/>
        </w:numPr>
        <w:rPr>
          <w:i/>
          <w:iCs/>
          <w:sz w:val="21"/>
          <w:szCs w:val="21"/>
        </w:rPr>
      </w:pPr>
      <w:r w:rsidRPr="00151278">
        <w:rPr>
          <w:sz w:val="21"/>
          <w:szCs w:val="21"/>
        </w:rPr>
        <w:t>Software Design</w:t>
      </w:r>
      <w:r w:rsidR="00151278">
        <w:rPr>
          <w:sz w:val="21"/>
          <w:szCs w:val="21"/>
        </w:rPr>
        <w:t xml:space="preserve"> - </w:t>
      </w:r>
      <w:r w:rsidR="00151278" w:rsidRPr="00151278">
        <w:rPr>
          <w:i/>
          <w:iCs/>
          <w:sz w:val="21"/>
          <w:szCs w:val="21"/>
        </w:rPr>
        <w:t>2025</w:t>
      </w:r>
    </w:p>
    <w:p w14:paraId="7F266FE3" w14:textId="009F4158" w:rsidR="000E0FC7" w:rsidRPr="00151278" w:rsidRDefault="000E0FC7">
      <w:pPr>
        <w:rPr>
          <w:sz w:val="21"/>
          <w:szCs w:val="21"/>
        </w:rPr>
      </w:pPr>
    </w:p>
    <w:p w14:paraId="789A7367" w14:textId="6E5B9FB3" w:rsidR="000E0FC7" w:rsidRPr="00EB543B" w:rsidRDefault="00B20BF5">
      <w:pPr>
        <w:rPr>
          <w:b/>
          <w:bCs/>
          <w:sz w:val="28"/>
          <w:szCs w:val="28"/>
        </w:rPr>
      </w:pPr>
      <w:r w:rsidRPr="00EB543B">
        <w:rPr>
          <w:b/>
          <w:bCs/>
          <w:sz w:val="28"/>
          <w:szCs w:val="28"/>
        </w:rPr>
        <w:t xml:space="preserve">Academic </w:t>
      </w:r>
      <w:r w:rsidR="000E0FC7" w:rsidRPr="00EB543B">
        <w:rPr>
          <w:b/>
          <w:bCs/>
          <w:sz w:val="28"/>
          <w:szCs w:val="28"/>
        </w:rPr>
        <w:t>Projects</w:t>
      </w:r>
    </w:p>
    <w:p w14:paraId="0DD5EE28" w14:textId="5242D0AF" w:rsidR="000E0FC7" w:rsidRPr="00151278" w:rsidRDefault="000E0FC7">
      <w:r w:rsidRPr="00151278">
        <w:rPr>
          <w:b/>
          <w:bCs/>
        </w:rPr>
        <w:t xml:space="preserve">Temple University </w:t>
      </w:r>
    </w:p>
    <w:p w14:paraId="30659418" w14:textId="30B9C056" w:rsidR="000E0FC7" w:rsidRPr="00151278" w:rsidRDefault="000E0FC7" w:rsidP="000E0FC7">
      <w:pPr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Custom Command Line</w:t>
      </w:r>
      <w:r w:rsidRPr="00151278">
        <w:rPr>
          <w:sz w:val="21"/>
          <w:szCs w:val="21"/>
        </w:rPr>
        <w:t>: Developed a Unix-like shell supporting pipes, redirection, and background processes</w:t>
      </w:r>
      <w:r w:rsidR="008E7AFB">
        <w:rPr>
          <w:sz w:val="21"/>
          <w:szCs w:val="21"/>
        </w:rPr>
        <w:t xml:space="preserve"> in C</w:t>
      </w:r>
      <w:r w:rsidRPr="00151278">
        <w:rPr>
          <w:sz w:val="21"/>
          <w:szCs w:val="21"/>
        </w:rPr>
        <w:t>.</w:t>
      </w:r>
    </w:p>
    <w:p w14:paraId="2F5D57B7" w14:textId="3BC546CA" w:rsidR="000E0FC7" w:rsidRPr="00151278" w:rsidRDefault="000E0FC7" w:rsidP="000E0FC7">
      <w:pPr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Thread Synchronization</w:t>
      </w:r>
      <w:r w:rsidRPr="00151278">
        <w:rPr>
          <w:sz w:val="21"/>
          <w:szCs w:val="21"/>
        </w:rPr>
        <w:t>: Implemente</w:t>
      </w:r>
      <w:r w:rsidR="002E21A7" w:rsidRPr="00151278">
        <w:rPr>
          <w:sz w:val="21"/>
          <w:szCs w:val="21"/>
        </w:rPr>
        <w:t xml:space="preserve">d multithreading and locking mechanisms to simulate </w:t>
      </w:r>
      <w:r w:rsidR="008E7AFB">
        <w:rPr>
          <w:sz w:val="21"/>
          <w:szCs w:val="21"/>
        </w:rPr>
        <w:t xml:space="preserve">concurrent </w:t>
      </w:r>
      <w:r w:rsidR="00BA4EF8">
        <w:rPr>
          <w:sz w:val="21"/>
          <w:szCs w:val="21"/>
        </w:rPr>
        <w:t>programs.</w:t>
      </w:r>
    </w:p>
    <w:p w14:paraId="29D6ADAD" w14:textId="6B809254" w:rsidR="00A71E34" w:rsidRPr="00151278" w:rsidRDefault="002E21A7" w:rsidP="002E21A7">
      <w:pPr>
        <w:rPr>
          <w:sz w:val="21"/>
          <w:szCs w:val="21"/>
        </w:rPr>
      </w:pPr>
      <w:r w:rsidRPr="00151278">
        <w:rPr>
          <w:b/>
          <w:bCs/>
          <w:sz w:val="21"/>
          <w:szCs w:val="21"/>
        </w:rPr>
        <w:t>File Decompression</w:t>
      </w:r>
      <w:r w:rsidRPr="00151278">
        <w:rPr>
          <w:sz w:val="21"/>
          <w:szCs w:val="21"/>
        </w:rPr>
        <w:t>: Built a tool for decompressing files using FAT in C.</w:t>
      </w:r>
    </w:p>
    <w:p w14:paraId="7C428043" w14:textId="56B0C26F" w:rsidR="00703898" w:rsidRPr="00A71E34" w:rsidRDefault="00CC6D61">
      <w:pPr>
        <w:pStyle w:val="Heading1"/>
        <w:rPr>
          <w:sz w:val="30"/>
          <w:szCs w:val="30"/>
        </w:rPr>
      </w:pPr>
      <w:r w:rsidRPr="00A71E34">
        <w:rPr>
          <w:sz w:val="30"/>
          <w:szCs w:val="30"/>
        </w:rPr>
        <w:t>Work Experience</w:t>
      </w:r>
    </w:p>
    <w:p w14:paraId="7F3E703C" w14:textId="64FB5CDA" w:rsidR="00A71E34" w:rsidRDefault="00834542" w:rsidP="0083454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Web</w:t>
      </w:r>
      <w:r w:rsidR="00B20BF5">
        <w:rPr>
          <w:b/>
          <w:bCs/>
          <w:i/>
          <w:iCs/>
          <w:sz w:val="24"/>
          <w:szCs w:val="24"/>
        </w:rPr>
        <w:t>site</w:t>
      </w:r>
      <w:r>
        <w:rPr>
          <w:b/>
          <w:bCs/>
          <w:i/>
          <w:iCs/>
          <w:sz w:val="24"/>
          <w:szCs w:val="24"/>
        </w:rPr>
        <w:t xml:space="preserve"> Developer </w:t>
      </w:r>
      <w:r w:rsidR="00B20BF5">
        <w:rPr>
          <w:b/>
          <w:bCs/>
          <w:i/>
          <w:iCs/>
          <w:sz w:val="24"/>
          <w:szCs w:val="24"/>
        </w:rPr>
        <w:t>– Tremont Borough</w:t>
      </w:r>
    </w:p>
    <w:p w14:paraId="05423FEF" w14:textId="05F2014F" w:rsidR="00CC6D61" w:rsidRPr="0015022D" w:rsidRDefault="00834542" w:rsidP="00CC6D61">
      <w:r w:rsidRPr="0015022D">
        <w:t>Freelance</w:t>
      </w:r>
      <w:r w:rsidR="0015022D" w:rsidRPr="0015022D">
        <w:t xml:space="preserve"> | </w:t>
      </w:r>
      <w:r w:rsidR="00B20BF5" w:rsidRPr="0015022D">
        <w:t>2024 - Present</w:t>
      </w:r>
    </w:p>
    <w:p w14:paraId="0F4EA0D7" w14:textId="771BFBDA" w:rsidR="00703898" w:rsidRPr="00B20BF5" w:rsidRDefault="002F1B4A" w:rsidP="002F1B4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20BF5">
        <w:rPr>
          <w:sz w:val="20"/>
          <w:szCs w:val="20"/>
        </w:rPr>
        <w:t xml:space="preserve">Designed and developed a website for the </w:t>
      </w:r>
      <w:r w:rsidR="00834542" w:rsidRPr="00B20BF5">
        <w:rPr>
          <w:sz w:val="20"/>
          <w:szCs w:val="20"/>
        </w:rPr>
        <w:t>Tremont, PA Borough</w:t>
      </w:r>
      <w:r w:rsidRPr="00B20BF5">
        <w:rPr>
          <w:sz w:val="20"/>
          <w:szCs w:val="20"/>
        </w:rPr>
        <w:t xml:space="preserve"> using HTML and CSS</w:t>
      </w:r>
      <w:r w:rsidR="00834542" w:rsidRPr="00B20BF5">
        <w:rPr>
          <w:sz w:val="20"/>
          <w:szCs w:val="20"/>
        </w:rPr>
        <w:t xml:space="preserve"> - </w:t>
      </w:r>
      <w:hyperlink r:id="rId9" w:history="1">
        <w:r w:rsidR="00834542" w:rsidRPr="00B20BF5">
          <w:rPr>
            <w:rStyle w:val="Hyperlink"/>
            <w:sz w:val="20"/>
            <w:szCs w:val="20"/>
          </w:rPr>
          <w:t>tremontborough</w:t>
        </w:r>
      </w:hyperlink>
      <w:r w:rsidR="00834542" w:rsidRPr="00B20BF5">
        <w:rPr>
          <w:sz w:val="20"/>
          <w:szCs w:val="20"/>
        </w:rPr>
        <w:t>.org</w:t>
      </w:r>
    </w:p>
    <w:p w14:paraId="54D11536" w14:textId="563F6A56" w:rsidR="002F1B4A" w:rsidRDefault="002F1B4A" w:rsidP="002F1B4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20BF5">
        <w:rPr>
          <w:sz w:val="20"/>
          <w:szCs w:val="20"/>
        </w:rPr>
        <w:t>Enhanced accessibility and responsive design for residents seeking community resources</w:t>
      </w:r>
    </w:p>
    <w:p w14:paraId="59DF576F" w14:textId="3B268B45" w:rsidR="0015022D" w:rsidRPr="0015022D" w:rsidRDefault="0015022D" w:rsidP="0015022D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20BF5">
        <w:rPr>
          <w:sz w:val="20"/>
          <w:szCs w:val="20"/>
        </w:rPr>
        <w:t>Maintain</w:t>
      </w:r>
      <w:r>
        <w:rPr>
          <w:sz w:val="20"/>
          <w:szCs w:val="20"/>
        </w:rPr>
        <w:t>s</w:t>
      </w:r>
      <w:r w:rsidRPr="00B20BF5">
        <w:rPr>
          <w:sz w:val="20"/>
          <w:szCs w:val="20"/>
        </w:rPr>
        <w:t xml:space="preserve"> and update</w:t>
      </w:r>
      <w:r>
        <w:rPr>
          <w:sz w:val="20"/>
          <w:szCs w:val="20"/>
        </w:rPr>
        <w:t>s</w:t>
      </w:r>
      <w:r w:rsidRPr="00B20BF5">
        <w:rPr>
          <w:sz w:val="20"/>
          <w:szCs w:val="20"/>
        </w:rPr>
        <w:t xml:space="preserve"> content</w:t>
      </w:r>
      <w:r>
        <w:rPr>
          <w:sz w:val="20"/>
          <w:szCs w:val="20"/>
        </w:rPr>
        <w:t xml:space="preserve"> on an ongoing basis</w:t>
      </w:r>
      <w:r w:rsidRPr="00B20BF5">
        <w:rPr>
          <w:sz w:val="20"/>
          <w:szCs w:val="20"/>
        </w:rPr>
        <w:t xml:space="preserve">, including </w:t>
      </w:r>
      <w:r>
        <w:rPr>
          <w:sz w:val="20"/>
          <w:szCs w:val="20"/>
        </w:rPr>
        <w:t xml:space="preserve">updating </w:t>
      </w:r>
      <w:r w:rsidRPr="00B20BF5">
        <w:rPr>
          <w:sz w:val="20"/>
          <w:szCs w:val="20"/>
        </w:rPr>
        <w:t>organization member</w:t>
      </w:r>
      <w:r w:rsidR="00151278">
        <w:rPr>
          <w:sz w:val="20"/>
          <w:szCs w:val="20"/>
        </w:rPr>
        <w:t xml:space="preserve"> information</w:t>
      </w:r>
      <w:r w:rsidRPr="00B20BF5">
        <w:rPr>
          <w:sz w:val="20"/>
          <w:szCs w:val="20"/>
        </w:rPr>
        <w:t>, meeting</w:t>
      </w:r>
      <w:r w:rsidR="00151278">
        <w:rPr>
          <w:sz w:val="20"/>
          <w:szCs w:val="20"/>
        </w:rPr>
        <w:t xml:space="preserve"> documentation</w:t>
      </w:r>
      <w:r w:rsidRPr="00B20BF5">
        <w:rPr>
          <w:sz w:val="20"/>
          <w:szCs w:val="20"/>
        </w:rPr>
        <w:t>, and general information</w:t>
      </w:r>
    </w:p>
    <w:p w14:paraId="4565CE44" w14:textId="0F4B0794" w:rsidR="00B20BF5" w:rsidRPr="00B20BF5" w:rsidRDefault="003861AB" w:rsidP="00B20BF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Assistant Event Coordinator </w:t>
      </w:r>
    </w:p>
    <w:p w14:paraId="12AB7C22" w14:textId="3028F689" w:rsidR="003861AB" w:rsidRPr="0015022D" w:rsidRDefault="003861AB" w:rsidP="003861AB">
      <w:r w:rsidRPr="0015022D">
        <w:t>Freelance</w:t>
      </w:r>
      <w:r w:rsidR="0015022D" w:rsidRPr="0015022D">
        <w:t xml:space="preserve"> | </w:t>
      </w:r>
      <w:r w:rsidRPr="0015022D">
        <w:t>2022 – 2024</w:t>
      </w:r>
    </w:p>
    <w:p w14:paraId="48583862" w14:textId="7F05A44B" w:rsidR="003861AB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Managed a small team (2-5 employees) to ensure </w:t>
      </w:r>
      <w:r w:rsidR="0015022D">
        <w:rPr>
          <w:sz w:val="20"/>
          <w:szCs w:val="20"/>
        </w:rPr>
        <w:t xml:space="preserve">the </w:t>
      </w:r>
      <w:r>
        <w:rPr>
          <w:sz w:val="20"/>
          <w:szCs w:val="20"/>
        </w:rPr>
        <w:t>smooth execution of operations for several large</w:t>
      </w:r>
      <w:r w:rsidR="00151278">
        <w:rPr>
          <w:sz w:val="20"/>
          <w:szCs w:val="20"/>
        </w:rPr>
        <w:t>-</w:t>
      </w:r>
      <w:r>
        <w:rPr>
          <w:sz w:val="20"/>
          <w:szCs w:val="20"/>
        </w:rPr>
        <w:t>scale events</w:t>
      </w:r>
    </w:p>
    <w:p w14:paraId="27844A11" w14:textId="6A1583CC" w:rsidR="0015022D" w:rsidRPr="003861AB" w:rsidRDefault="0015022D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Managed ticket-scanning software and door-entry operations</w:t>
      </w:r>
    </w:p>
    <w:p w14:paraId="38B97CAC" w14:textId="77777777" w:rsidR="003861AB" w:rsidRPr="0080723B" w:rsidRDefault="003861AB" w:rsidP="003861AB">
      <w:pPr>
        <w:rPr>
          <w:b/>
          <w:bCs/>
          <w:i/>
          <w:iCs/>
          <w:sz w:val="24"/>
          <w:szCs w:val="24"/>
        </w:rPr>
      </w:pPr>
      <w:r w:rsidRPr="0080723B">
        <w:rPr>
          <w:b/>
          <w:bCs/>
          <w:i/>
          <w:iCs/>
          <w:sz w:val="24"/>
          <w:szCs w:val="24"/>
        </w:rPr>
        <w:t>Assistant Band Director</w:t>
      </w:r>
    </w:p>
    <w:p w14:paraId="319CC300" w14:textId="029413CC" w:rsidR="003861AB" w:rsidRPr="0015022D" w:rsidRDefault="003861AB" w:rsidP="003861AB">
      <w:r w:rsidRPr="0015022D">
        <w:t xml:space="preserve">Pine Grove Area High School </w:t>
      </w:r>
      <w:r w:rsidR="0015022D" w:rsidRPr="0015022D">
        <w:t>|</w:t>
      </w:r>
      <w:r w:rsidRPr="0015022D">
        <w:t>2021 - 2023</w:t>
      </w:r>
    </w:p>
    <w:p w14:paraId="65F1956A" w14:textId="77777777" w:rsidR="003861AB" w:rsidRPr="00B20BF5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20BF5">
        <w:rPr>
          <w:sz w:val="20"/>
          <w:szCs w:val="20"/>
        </w:rPr>
        <w:t>Assisted students in learning music fundamentals and improving their skills</w:t>
      </w:r>
    </w:p>
    <w:p w14:paraId="7FFDE91B" w14:textId="77777777" w:rsidR="003861AB" w:rsidRPr="00B20BF5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20BF5">
        <w:rPr>
          <w:sz w:val="20"/>
          <w:szCs w:val="20"/>
        </w:rPr>
        <w:t>Worked one-on-one with students, focusing on individualized development</w:t>
      </w:r>
    </w:p>
    <w:p w14:paraId="4AE4BCB3" w14:textId="603070C9" w:rsidR="003861AB" w:rsidRDefault="003861AB" w:rsidP="003861A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20BF5">
        <w:rPr>
          <w:sz w:val="20"/>
          <w:szCs w:val="20"/>
        </w:rPr>
        <w:t xml:space="preserve">Specialized in percussion, </w:t>
      </w:r>
      <w:r w:rsidR="008E7AFB" w:rsidRPr="00B20BF5">
        <w:rPr>
          <w:sz w:val="20"/>
          <w:szCs w:val="20"/>
        </w:rPr>
        <w:t>managing,</w:t>
      </w:r>
      <w:r w:rsidRPr="00B20BF5">
        <w:rPr>
          <w:sz w:val="20"/>
          <w:szCs w:val="20"/>
        </w:rPr>
        <w:t xml:space="preserve"> and mentoring the entire percussion section</w:t>
      </w:r>
    </w:p>
    <w:p w14:paraId="69D2F59A" w14:textId="77777777" w:rsidR="00834542" w:rsidRDefault="00834542" w:rsidP="00834542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Certifications</w:t>
      </w:r>
    </w:p>
    <w:p w14:paraId="5D25117A" w14:textId="566E1D8C" w:rsidR="00834542" w:rsidRDefault="00B20BF5" w:rsidP="00834542">
      <w:pPr>
        <w:rPr>
          <w:b/>
          <w:bCs/>
        </w:rPr>
      </w:pPr>
      <w:r>
        <w:rPr>
          <w:b/>
          <w:bCs/>
        </w:rPr>
        <w:t xml:space="preserve">Google Certification in Data Analytics </w:t>
      </w:r>
    </w:p>
    <w:p w14:paraId="5970680A" w14:textId="7E04C3E0" w:rsidR="0015022D" w:rsidRPr="0015022D" w:rsidRDefault="0015022D" w:rsidP="00834542">
      <w:r>
        <w:t xml:space="preserve">Coursera | </w:t>
      </w:r>
      <w:r w:rsidRPr="0015022D">
        <w:t>2023</w:t>
      </w:r>
    </w:p>
    <w:p w14:paraId="721C4AD0" w14:textId="77777777" w:rsidR="00834542" w:rsidRPr="00B20BF5" w:rsidRDefault="00834542" w:rsidP="0083454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B20BF5">
        <w:rPr>
          <w:sz w:val="20"/>
          <w:szCs w:val="20"/>
        </w:rPr>
        <w:t>Gained hands-on experience with SQL and MySQL databases to query and manipulate datasets</w:t>
      </w:r>
    </w:p>
    <w:p w14:paraId="426EF111" w14:textId="77777777" w:rsidR="00834542" w:rsidRPr="00B20BF5" w:rsidRDefault="00834542" w:rsidP="0083454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B20BF5">
        <w:rPr>
          <w:sz w:val="20"/>
          <w:szCs w:val="20"/>
        </w:rPr>
        <w:t>Utilized Excel for statistical analysis and data visualization</w:t>
      </w:r>
    </w:p>
    <w:p w14:paraId="7AB1E947" w14:textId="43EF203B" w:rsidR="00703898" w:rsidRDefault="00703898"/>
    <w:sectPr w:rsidR="00703898" w:rsidSect="00A71E34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AB38" w14:textId="77777777" w:rsidR="0062267D" w:rsidRDefault="0062267D">
      <w:pPr>
        <w:spacing w:after="0" w:line="240" w:lineRule="auto"/>
      </w:pPr>
      <w:r>
        <w:separator/>
      </w:r>
    </w:p>
  </w:endnote>
  <w:endnote w:type="continuationSeparator" w:id="0">
    <w:p w14:paraId="2977F5B7" w14:textId="77777777" w:rsidR="0062267D" w:rsidRDefault="0062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058FC" w14:textId="77777777" w:rsidR="00703898" w:rsidRDefault="00A271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E2F7" w14:textId="77777777" w:rsidR="0062267D" w:rsidRDefault="0062267D">
      <w:pPr>
        <w:spacing w:after="0" w:line="240" w:lineRule="auto"/>
      </w:pPr>
      <w:r>
        <w:separator/>
      </w:r>
    </w:p>
  </w:footnote>
  <w:footnote w:type="continuationSeparator" w:id="0">
    <w:p w14:paraId="13929313" w14:textId="77777777" w:rsidR="0062267D" w:rsidRDefault="00622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4718" w14:textId="77777777" w:rsidR="00703898" w:rsidRDefault="00A271F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729162" wp14:editId="6940650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8C830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FBA1" w14:textId="77777777" w:rsidR="00703898" w:rsidRDefault="00A271F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14E5B" wp14:editId="23D7E07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7F5D55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E46A7"/>
    <w:multiLevelType w:val="hybridMultilevel"/>
    <w:tmpl w:val="5E4E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A2536B"/>
    <w:multiLevelType w:val="hybridMultilevel"/>
    <w:tmpl w:val="EC5C1C24"/>
    <w:lvl w:ilvl="0" w:tplc="C6D6AC2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C6FF9"/>
    <w:multiLevelType w:val="hybridMultilevel"/>
    <w:tmpl w:val="0B14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41045"/>
    <w:multiLevelType w:val="hybridMultilevel"/>
    <w:tmpl w:val="BBCA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E1320"/>
    <w:multiLevelType w:val="hybridMultilevel"/>
    <w:tmpl w:val="4F8A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F5A25"/>
    <w:multiLevelType w:val="hybridMultilevel"/>
    <w:tmpl w:val="4650F9E0"/>
    <w:lvl w:ilvl="0" w:tplc="C6D6AC2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C1DB8"/>
    <w:multiLevelType w:val="hybridMultilevel"/>
    <w:tmpl w:val="90A0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6617F"/>
    <w:multiLevelType w:val="hybridMultilevel"/>
    <w:tmpl w:val="3F70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34A16"/>
    <w:multiLevelType w:val="hybridMultilevel"/>
    <w:tmpl w:val="CAE8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5638C"/>
    <w:multiLevelType w:val="hybridMultilevel"/>
    <w:tmpl w:val="02862FDC"/>
    <w:lvl w:ilvl="0" w:tplc="C6D6AC22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A6167"/>
    <w:multiLevelType w:val="hybridMultilevel"/>
    <w:tmpl w:val="D2E6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6"/>
  </w:num>
  <w:num w:numId="14">
    <w:abstractNumId w:val="10"/>
  </w:num>
  <w:num w:numId="15">
    <w:abstractNumId w:val="20"/>
  </w:num>
  <w:num w:numId="16">
    <w:abstractNumId w:val="17"/>
  </w:num>
  <w:num w:numId="17">
    <w:abstractNumId w:val="18"/>
  </w:num>
  <w:num w:numId="18">
    <w:abstractNumId w:val="15"/>
  </w:num>
  <w:num w:numId="19">
    <w:abstractNumId w:val="11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EF"/>
    <w:rsid w:val="000E0FC7"/>
    <w:rsid w:val="0015022D"/>
    <w:rsid w:val="00151278"/>
    <w:rsid w:val="00222E42"/>
    <w:rsid w:val="002E21A7"/>
    <w:rsid w:val="002F1B4A"/>
    <w:rsid w:val="00373BD2"/>
    <w:rsid w:val="003861AB"/>
    <w:rsid w:val="005A64EF"/>
    <w:rsid w:val="0062267D"/>
    <w:rsid w:val="006831BF"/>
    <w:rsid w:val="00703898"/>
    <w:rsid w:val="0080723B"/>
    <w:rsid w:val="00834542"/>
    <w:rsid w:val="008E7AFB"/>
    <w:rsid w:val="009222CE"/>
    <w:rsid w:val="00961F38"/>
    <w:rsid w:val="00A271FB"/>
    <w:rsid w:val="00A71E34"/>
    <w:rsid w:val="00A937DD"/>
    <w:rsid w:val="00B20BF5"/>
    <w:rsid w:val="00BA4EF8"/>
    <w:rsid w:val="00BC2095"/>
    <w:rsid w:val="00CC6D61"/>
    <w:rsid w:val="00EB543B"/>
    <w:rsid w:val="00F36A6F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FAC"/>
  <w15:chartTrackingRefBased/>
  <w15:docId w15:val="{3F614772-56EE-724F-9485-E5A2EFD4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A64E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4E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ndrewOch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ochs1021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remontborough.org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/Library/Containers/com.microsoft.Word/Data/Library/Application%20Support/Microsoft/Office/16.0/DTS/en-US%7b71A4D5D3-5DA0-5146-A103-0724FF7DF1E3%7d/%7bCAFBB953-E2C5-674C-B0BF-73DAA11EA5C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A25720389FE438A89A1A69755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2912-6F2D-C84B-A1AB-F85288FA5B52}"/>
      </w:docPartPr>
      <w:docPartBody>
        <w:p w:rsidR="008D569C" w:rsidRDefault="00360375">
          <w:pPr>
            <w:pStyle w:val="9C2A25720389FE438A89A1A6975532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75"/>
    <w:rsid w:val="001958A2"/>
    <w:rsid w:val="00360375"/>
    <w:rsid w:val="008D569C"/>
    <w:rsid w:val="0090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A25720389FE438A89A1A6975532AF">
    <w:name w:val="9C2A25720389FE438A89A1A697553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{CAFBB953-E2C5-674C-B0BF-73DAA11EA5C3}tf10002079.dotx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Ochs, Andrew Allen</cp:lastModifiedBy>
  <cp:revision>3</cp:revision>
  <dcterms:created xsi:type="dcterms:W3CDTF">2025-01-22T16:56:00Z</dcterms:created>
  <dcterms:modified xsi:type="dcterms:W3CDTF">2025-01-22T16:57:00Z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